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numPr>
          <w:ilvl w:val="0"/>
          <w:numId w:val="1"/>
        </w:numPr>
        <w:tabs>
          <w:tab w:val="left" w:pos="72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Write a shell script which will generate the O/P as follows</w:t>
      </w:r>
      <w:bookmarkStart w:id="0" w:name="_GoBack"/>
      <w:bookmarkEnd w:id="0"/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#!/bin/bash</w:t>
      </w:r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for ((i=1; i&lt;=4; i++)); do</w:t>
      </w:r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  for ((j=1; j&lt;=i; j++)); do</w:t>
      </w:r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    echo -n "*"</w:t>
      </w:r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  done</w:t>
      </w:r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 xml:space="preserve">  echo</w:t>
      </w:r>
    </w:p>
    <w:p>
      <w:pPr>
        <w:tabs>
          <w:tab w:val="left" w:pos="1440"/>
        </w:tabs>
        <w:spacing w:before="100"/>
        <w:rPr>
          <w:rFonts w:eastAsia="Times New Roman" w:cs="Tahoma"/>
          <w:sz w:val="22"/>
          <w:szCs w:val="22"/>
        </w:rPr>
      </w:pPr>
      <w:r>
        <w:rPr>
          <w:rFonts w:eastAsia="Times New Roman" w:cs="Tahoma"/>
          <w:sz w:val="22"/>
          <w:szCs w:val="22"/>
        </w:rPr>
        <w:t>done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Accept the first name, middle name, and last name of a person in variables fname, mname and lname respectively. Greet the person (take his full name) using appropriate message. 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read -p "Enter First Name: " fname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read -p "Enter Middle Name: " mname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read -p "Enter Last Name: " lname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echo "Hello Swayamsiddha A Mane Deshmukh, welcome!"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Display the name of files in the current directory along with the names of files with maximum &amp; minimum size. The file size is considered in bytes.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  <w:lang w:val="de-DE"/>
        </w:rPr>
      </w:pPr>
      <w:r>
        <w:rPr>
          <w:rFonts w:cs="Tahoma"/>
          <w:sz w:val="22"/>
          <w:szCs w:val="22"/>
          <w:lang w:val="de-DE"/>
        </w:rPr>
        <w:t>#!/bin/bash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  <w:lang w:val="de-DE"/>
        </w:rPr>
      </w:pPr>
      <w:r>
        <w:rPr>
          <w:rFonts w:cs="Tahoma"/>
          <w:sz w:val="22"/>
          <w:szCs w:val="22"/>
          <w:lang w:val="de-DE"/>
        </w:rPr>
        <w:t>ls -l | awk 'NR&gt;1 {print $9, $5}' | sort -nk2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max_file=$(ls -S | head -1)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min_file=$(ls -Sr | head -1)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echo "File with Maximum Size: $max_file"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echo "File with Minimum Size: $min_file"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Write a script which when executed checks out whether it is a working day or not?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(Note: Working day Mon-Fri)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day=$(date +%u)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[[ $day -le 5 ]]; then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"It's a working day."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"It's not a working day."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Write a script that accepts a member into HP health club, if the weight of the person is withing the range of 30-250 Kgs.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read -p "Enter your weight in Kgs: " weight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[[ $weight -ge 30 &amp;&amp; $weight -le 250 ]];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"Welcome to the HP Health Club!"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"Sorry, your weight is outside the acceptable range."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Write a shell script that greets the user with an appropriate message depending on the system time.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hour=$(date +%H)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[[ $hour -lt 12 ]];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"Good Morning!"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elif [[ $hour -lt 18 ]];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"Good Afternoon!"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"Good Evening!"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A data file file has some student records including rollno, names and subject marks. The fields are separated by a “:”. Write a shell script that accepts roll number from the user, searches it in the file and if the roll number is present - allows the user to modify name and marks in 3 subjects. </w:t>
        <w:br/>
        <w:t xml:space="preserve">If the roll number is not present, display a message “Roll No Not Found”. Allow the user to modify one record at a time. 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file="students.txt"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 Accept roll number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read -p "Enter Roll Number: " roll_no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 Search for the roll number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record=$(grep "^$roll_no:" "$file")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-z "$record" ]; then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"Roll No Not Found"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"Current Record: $record"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Name: " name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Marks for Hindi: " marks_hindi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Marks for Maths: " marks_maths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Marks for Physics: " marks_physics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# Create new record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new_record="$roll_no:$name:$marks_hindi:$marks_maths:$marks_physics"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sed -i "s|^$record|$new_record|" "$file"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"Record Updated Successfully"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Modify program 7 to accept the RollNo from the command line.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file="students.txt"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 Check if roll number is provided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-z "$1" 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"Usage: $0 &lt;Roll Number&gt;"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exit 1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roll_no="$1"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record=$(grep "^$roll_no:" "$file")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-z "$record" 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"Roll No Not Found"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"Current Record: $record"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Name: " name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Marks for Hindi: " marks_hindi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Marks for Maths: " marks_maths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"Enter New Marks for Physics: " marks_physics"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new_record="$roll_no:$name:$marks_hindi:$marks_maths:$marks_physics"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sed -i "s|^$record|$new_record|" "$file"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"Record Updated Successfully"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Modify the program 7 to accept the RollNo and display the record and ask for delete confirmation. Once confirmed delete the record and update the data file.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file="students.txt"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 Check if roll number is provided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-z "$1" 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"Usage: $0 &lt;Roll Number&gt;"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exit 1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roll_no="$1"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record=$(grep "^$roll_no:" "$file")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-z "$record" 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"Roll No Not Found"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"Record Found: $record"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read -p "Are you sure you want to delete this record? (y/n): " confirm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if [[ "$confirm" == "y" || "$confirm" == "Y" ]]; then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  sed -i "/^$roll_no:/d" "$file"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  echo "Record Deleted Successfully"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else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  echo "Delete Operation Cancelled"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fi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Write a script that takes a command line argument and reports on its file type (regular file, directory file, etc.). For more than one argument generate error message.  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#!/bin/bash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"$#" -ne 1 ]; then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"Usage: $0 &lt;filename&gt;"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exit 1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file="$1"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[ -e "$file" ]; then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if [ -f "$file" ]; then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  echo "$file is a regular file."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elif [ -d "$file" ]; then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  echo "$file is a directory."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else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  echo "$file is of an unknown type."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fi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else</w:t>
      </w:r>
    </w:p>
    <w:p>
      <w:pPr>
        <w:pStyle w:val="15"/>
        <w:tabs>
          <w:tab w:val="left" w:pos="720"/>
        </w:tabs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  echo "File does not exist."</w:t>
      </w:r>
    </w:p>
    <w:p>
      <w:pPr>
        <w:pStyle w:val="15"/>
        <w:tabs>
          <w:tab w:val="left" w:pos="720"/>
        </w:tabs>
        <w:spacing w:after="0"/>
        <w:ind w:left="36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fi</w:t>
      </w:r>
    </w:p>
    <w:p>
      <w:pPr>
        <w:pStyle w:val="15"/>
        <w:numPr>
          <w:ilvl w:val="0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Add some student records in the “student” file manually. The fields to be considered are “RollNo”, “Name”, “Marks_Hindi”, “Marks_Maths”, “Marks_Physics”.</w:t>
        <w:br/>
        <w:t xml:space="preserve"> Write a script which does the following </w:t>
      </w:r>
    </w:p>
    <w:p>
      <w:pPr>
        <w:pStyle w:val="15"/>
        <w:numPr>
          <w:ilvl w:val="1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 xml:space="preserve">If the roll number already exists, then store the record and the following message </w:t>
        <w:br/>
        <w:t>“roll number exists” in a log file “log1”.</w:t>
      </w:r>
    </w:p>
    <w:p>
      <w:pPr>
        <w:pStyle w:val="15"/>
        <w:numPr>
          <w:ilvl w:val="1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the marks in the subjects is not in the range of 1 – 99 then store such a record followed by a message “marks out of range” in “log1”</w:t>
      </w:r>
    </w:p>
    <w:p>
      <w:pPr>
        <w:pStyle w:val="15"/>
        <w:numPr>
          <w:ilvl w:val="1"/>
          <w:numId w:val="1"/>
        </w:numPr>
        <w:tabs>
          <w:tab w:val="left" w:pos="720"/>
        </w:tabs>
        <w:spacing w:after="0"/>
        <w:rPr>
          <w:rFonts w:cs="Tahoma"/>
          <w:sz w:val="22"/>
          <w:szCs w:val="22"/>
        </w:rPr>
      </w:pPr>
      <w:r>
        <w:rPr>
          <w:rFonts w:cs="Tahoma"/>
          <w:sz w:val="22"/>
          <w:szCs w:val="22"/>
        </w:rPr>
        <w:t>If the data is valid, the calculate total, percentage, grade and display on the terminal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#!/bin/bash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file="students.txt"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log="log1"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read -p "Enter Roll Number: " roll_no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read -p "Enter Name: " name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read -p "Enter Marks for Hindi: " marks_hindi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read -p "Enter Marks for Maths: " marks_maths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read -p "Enter Marks for Physics: " marks_physics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record="$roll_no:$name:$marks_hindi:$marks_maths:$marks_physics"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if grep -q "^$roll_no:" "$file";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echo "$record - roll number exists" &gt;&gt; "$log"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echo "Roll number exists. Logged to $log."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elif [[ $marks_hindi -lt 1 || $marks_hindi -gt 99 || $marks_maths -lt 1 || $marks_maths -gt 99 || $marks_physics -lt 1 || $marks_physics -gt 99 ]];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echo "$record - marks out of range" &gt;&gt; "$log"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echo "Marks out of range. Logged to $log."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else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total=$((marks_hindi + marks_maths + marks_physics))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percentage=$((total / 3))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if [ "$percentage" -ge 90 ];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grade="A"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elif [ "$percentage" -ge 75 ];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grade="B"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elif [ "$percentage" -ge 50 ]; then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grade="C"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else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grade="D"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fi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echo "$record:$total:$percentage:$grade" &gt;&gt; "$file"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echo "Record Added Successfully with Total=$total, Percentage=$percentage%, Grade=$grade."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fi</w:t>
      </w:r>
    </w:p>
    <w:sectPr>
      <w:footerReference w:type="default" r:id="rId2"/>
      <w:footerReference w:type="even" r:id="rId3"/>
      <w:footerReference w:type="first" r:id="rId4"/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r>
      <mc:AlternateContent>
        <mc:Choice Requires="wps">
          <w:drawing>
            <wp:anchor distT="0" distB="0" distL="0" distR="0" simplePos="0" relativeHeight="14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0260" cy="299148"/>
              <wp:effectExtent l="0" t="0" r="0" b="0"/>
              <wp:wrapNone/>
              <wp:docPr id="1" name="文本框 1" descr="C2 General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60" cy="299148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2">
                      <w:txbxContent>
                        <w:p>
                          <w:pP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vert="horz" wrap="none" lIns="254016" tIns="0" rIns="0" bIns="190511" anchor="b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" o:spid="_x0000_s3" filled="f" stroked="f" strokeweight="1.0pt" alt="C2 General" style="position:absolute;&#10;margin-left:0.0pt;&#10;margin-top:0.0pt;&#10;width:54.35125pt;&#10;height:23.55497pt;&#10;z-index:14;&#10;mso-position-horizontal:left;&#10;mso-position-horizontal-relative:page;&#10;mso-position-vertical:bottom;&#10;mso-position-vertical-relative:page;&#10;mso-wrap-distance-left:0.0pt;&#10;mso-wrap-distance-right:0.0pt;&#10;mso-wrap-style:none;">
              <v:stroke color="#000000"/>
              <v:textbox id="849" inset="7.056mm,0mm,0mm,5.292mm" o:insetmode="custom" style="layout-flow:horizontal;&#10;v-text-anchor:bottom;&#10;mso-fit-shape-to-text:t;">
                <w:txbxContent>
                  <w:p>
                    <w:pP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r>
      <mc:AlternateContent>
        <mc:Choice Requires="wps">
          <w:drawing>
            <wp:anchor distT="0" distB="0" distL="0" distR="0" simplePos="0" relativeHeight="13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0244" cy="299135"/>
              <wp:effectExtent l="0" t="0" r="0" b="0"/>
              <wp:wrapNone/>
              <wp:docPr id="4" name="文本框 4" descr="C2 General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4" cy="2991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5">
                      <w:txbxContent>
                        <w:p>
                          <w:pP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vert="horz" wrap="none" lIns="254016" tIns="0" rIns="0" bIns="190511" anchor="b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" o:spid="_x0000_s6" filled="f" stroked="f" strokeweight="1.0pt" alt="C2 General" style="position:absolute;&#10;margin-left:0.0pt;&#10;margin-top:0.0pt;&#10;width:54.34999pt;&#10;height:23.553999pt;&#10;z-index:13;&#10;mso-position-horizontal:left;&#10;mso-position-horizontal-relative:page;&#10;mso-position-vertical:bottom;&#10;mso-position-vertical-relative:page;&#10;mso-wrap-distance-left:0.0pt;&#10;mso-wrap-distance-right:0.0pt;&#10;mso-wrap-style:none;">
              <v:stroke color="#000000"/>
              <v:textbox id="848" inset="7.056mm,0mm,0mm,5.292mm" o:insetmode="custom" style="layout-flow:horizontal;&#10;v-text-anchor:bottom;&#10;mso-fit-shape-to-text:t;">
                <w:txbxContent>
                  <w:p>
                    <w:pP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6"/>
      <w:tabs>
        <w:tab w:val="center" w:pos="4680"/>
        <w:tab w:val="right" w:pos="9360"/>
      </w:tabs>
    </w:pPr>
    <w:r>
      <mc:AlternateContent>
        <mc:Choice Requires="wps">
          <w:drawing>
            <wp:anchor distT="0" distB="0" distL="0" distR="0" simplePos="0" relativeHeight="12" behindDoc="0" locked="0" layoutInCell="1" hidden="0" allowOverlap="1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690244" cy="299135"/>
              <wp:effectExtent l="0" t="0" r="0" b="0"/>
              <wp:wrapNone/>
              <wp:docPr id="7" name="文本框 7" descr="C2 General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90244" cy="299135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round/>
                      </a:ln>
                    </wps:spPr>
                    <wps:txbx id="8">
                      <w:txbxContent>
                        <w:p>
                          <w:pP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eastAsia="Calibri" w:cs="Calibri" w:hAnsi="Calibri"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vert="horz" wrap="none" lIns="254016" tIns="0" rIns="0" bIns="190511" anchor="b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" o:spid="_x0000_s9" filled="f" stroked="f" strokeweight="1.0pt" alt="C2 General" style="position:absolute;&#10;margin-left:0.0pt;&#10;margin-top:0.0pt;&#10;width:54.34999pt;&#10;height:23.553999pt;&#10;z-index:12;&#10;mso-position-horizontal:left;&#10;mso-position-horizontal-relative:page;&#10;mso-position-vertical:bottom;&#10;mso-position-vertical-relative:page;&#10;mso-wrap-distance-left:0.0pt;&#10;mso-wrap-distance-right:0.0pt;&#10;mso-wrap-style:none;">
              <v:stroke color="#000000"/>
              <v:textbox id="850" inset="7.056mm,0mm,0mm,5.292mm" o:insetmode="custom" style="layout-flow:horizontal;&#10;v-text-anchor:bottom;&#10;mso-fit-shape-to-text:t;">
                <w:txbxContent>
                  <w:p>
                    <w:pP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</w:pPr>
                    <w:r>
                      <w:rPr>
                        <w:rFonts w:ascii="Calibri" w:eastAsia="Calibri" w:cs="Calibri" w:hAnsi="Calibri"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multilevel"/>
    <w:tmpl w:val="ACC22ECC"/>
    <w:lvl w:ilvl="0">
      <w:start w:val="1"/>
      <w:numFmt w:val="decimal"/>
      <w:lvlRestart w:val="0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  <w:spacing w:after="0" w:line="240" w:lineRule="auto"/>
    </w:pPr>
    <w:rPr>
      <w:rFonts w:ascii="Times New Roman" w:eastAsia="Lucida Sans Unicode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Normal (Web)"/>
    <w:basedOn w:val="0"/>
    <w:pPr>
      <w:widowControl/>
      <w:suppressAutoHyphens w:val="0"/>
      <w:spacing w:before="100" w:after="115"/>
    </w:pPr>
    <w:rPr>
      <w:rFonts w:eastAsia="Times New Roman"/>
    </w:rPr>
  </w:style>
  <w:style w:type="paragraph" w:styleId="16">
    <w:name w:val="footer"/>
    <w:basedOn w:val="0"/>
    <w:pPr>
      <w:tabs>
        <w:tab w:val="center" w:pos="4680"/>
        <w:tab w:val="right" w:pos="9360"/>
      </w:tabs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numbering" Target="numbering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6</Pages>
  <Words>1023</Words>
  <Characters>5086</Characters>
  <Lines>202</Lines>
  <Paragraphs>164</Paragraphs>
  <CharactersWithSpaces>6116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Devadatta Herekar</dc:creator>
  <cp:lastModifiedBy>vivo user</cp:lastModifiedBy>
  <cp:revision>11</cp:revision>
  <dcterms:created xsi:type="dcterms:W3CDTF">2013-09-27T04:32:00Z</dcterms:created>
  <dcterms:modified xsi:type="dcterms:W3CDTF">2025-02-01T16:06:02Z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lassificationContentMarkingFooterShapeIds">
    <vt:lpwstr>176d9422,25bfd384,6fd48317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2025-01-31T18:13:14Z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16639e2c-9be1-4940-a3f0-97e5816651c3</vt:lpwstr>
  </property>
  <property fmtid="{D5CDD505-2E9C-101B-9397-08002B2CF9AE}" pid="11" name="MSIP_Label_0359f705-2ba0-454b-9cfc-6ce5bcaac040_ContentBits">
    <vt:lpwstr>2</vt:lpwstr>
  </property>
</Properties>
</file>