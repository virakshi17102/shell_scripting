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color w:val="FF0000"/>
        </w:rPr>
      </w:pPr>
      <w:r>
        <w:rPr>
          <w:b/>
          <w:color w:val="FF0000"/>
        </w:rPr>
        <w:t>Basic commands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Name :Virakshi Birajdar </w:t>
      </w:r>
    </w:p>
    <w:p/>
    <w:p>
      <w:r>
        <w:t xml:space="preserve">         1.  To display the current working directory, the command is: </w:t>
      </w:r>
    </w:p>
    <w:p>
      <w:r>
        <w:t xml:space="preserve">             pwd </w:t>
      </w:r>
    </w:p>
    <w:p>
      <w:r>
        <w:t xml:space="preserve">             The output is as follows. </w:t>
      </w:r>
    </w:p>
    <w:p>
      <w:r>
        <w:t xml:space="preserve">             /home/trg1 </w:t>
      </w:r>
    </w:p>
    <w:p>
      <w:r>
        <w:t>Soln: [root@hostname01 ~]# pwd</w:t>
      </w:r>
    </w:p>
    <w:p>
      <w:r>
        <w:t xml:space="preserve">           /root</w:t>
      </w:r>
    </w:p>
    <w:p/>
    <w:p/>
    <w:p>
      <w:r>
        <w:t xml:space="preserve">         2.  Display the path to and name of your HOME directory. </w:t>
      </w:r>
    </w:p>
    <w:p>
      <w:r>
        <w:t>Soln: [root@hostname01 ~]# echo $HOME</w:t>
      </w:r>
    </w:p>
    <w:p>
      <w:r>
        <w:t xml:space="preserve">           /root</w:t>
      </w:r>
    </w:p>
    <w:p/>
    <w:p/>
    <w:p>
      <w:r>
        <w:t xml:space="preserve">         3.  Display the login name using which you have logged into the system </w:t>
      </w:r>
    </w:p>
    <w:p/>
    <w:p>
      <w:r>
        <w:t xml:space="preserve">         4.  Display the hidden files of your current directory. </w:t>
      </w:r>
    </w:p>
    <w:p>
      <w:r>
        <w:t>Soln: [root@hostname01 ~]# ls -a</w:t>
      </w:r>
    </w:p>
    <w:p>
      <w:r>
        <w:t>.                .bash_logout   .config    Downloads  Public     Videos</w:t>
      </w:r>
    </w:p>
    <w:p>
      <w:r>
        <w:t>..               .bash_profile  .cshrc     .local     .ssh       .viminfo</w:t>
      </w:r>
    </w:p>
    <w:p>
      <w:r>
        <w:t>anaconda-ks.cfg  .bashrc        Desktop    Music      .tcshrc    .xauth48QFcr</w:t>
      </w:r>
    </w:p>
    <w:p>
      <w:r>
        <w:t>.bash_history    .cache         Documents  Pictures   Templates</w:t>
      </w:r>
    </w:p>
    <w:p/>
    <w:p/>
    <w:p>
      <w:r>
        <w:t xml:space="preserve">         5.  List the names of all the files in your home directory. </w:t>
      </w:r>
    </w:p>
    <w:p>
      <w:r>
        <w:t>Soln: [root@hostname01 ~]# ls</w:t>
      </w:r>
    </w:p>
    <w:p>
      <w:r>
        <w:t>anaconda-ks.cfg  Documents  Music     Public     Videos</w:t>
      </w:r>
    </w:p>
    <w:p>
      <w:r>
        <w:t>Desktop          Downloads  Pictures  Templates</w:t>
      </w:r>
    </w:p>
    <w:p/>
    <w:p/>
    <w:p>
      <w:r>
        <w:t xml:space="preserve">         6.  Using the long listing format to display the files in your directory. </w:t>
      </w:r>
    </w:p>
    <w:p>
      <w:r>
        <w:t>Soln: [root@hostname01 ~]# ls -l</w:t>
      </w:r>
    </w:p>
    <w:p>
      <w:r>
        <w:t>total 4</w:t>
      </w:r>
    </w:p>
    <w:p>
      <w:r>
        <w:t>-rw-------. 1 root root 828 Aug 25  2022 anaconda-ks.cfg</w:t>
      </w:r>
    </w:p>
    <w:p>
      <w:r>
        <w:t>drwxr-xr-x. 2 root root   6 Aug 25  2022 Desktop</w:t>
      </w:r>
    </w:p>
    <w:p>
      <w:r>
        <w:t>drwxr-xr-x. 2 root root   6 Aug 25  2022 Documents</w:t>
      </w:r>
    </w:p>
    <w:p>
      <w:r>
        <w:t>drwxr-xr-x. 2 root root   6 Aug 25  2022 Downloads</w:t>
      </w:r>
    </w:p>
    <w:p>
      <w:r>
        <w:t>drwxr-xr-x. 2 root root   6 Aug 25  2022 Music</w:t>
      </w:r>
    </w:p>
    <w:p>
      <w:r>
        <w:t>drwxr-xr-x. 2 root root   6 Aug 25  2022 Pictures</w:t>
      </w:r>
    </w:p>
    <w:p>
      <w:r>
        <w:t>drwxr-xr-x. 2 root root   6 Aug 25  2022 Public</w:t>
      </w:r>
    </w:p>
    <w:p>
      <w:r>
        <w:t>drwxr-xr-x. 2 root root   6 Aug 25  2022 Templates</w:t>
      </w:r>
    </w:p>
    <w:p>
      <w:r>
        <w:t>drwxr-xr-x. 2 root root   6 Aug 25  2022 Videos</w:t>
      </w:r>
    </w:p>
    <w:p/>
    <w:p/>
    <w:p>
      <w:r>
        <w:t xml:space="preserve">         7.  List   the files beginning with chap   followed   by any number    or any lower  case </w:t>
      </w:r>
    </w:p>
    <w:p>
      <w:r>
        <w:t xml:space="preserve">             alphabet.   (Example , it should display all files whose names are like  chap1,  chap2, </w:t>
      </w:r>
    </w:p>
    <w:p>
      <w:r>
        <w:t xml:space="preserve">             chap3 ……., chapa,ahapb,chapc,……..) </w:t>
      </w:r>
    </w:p>
    <w:p>
      <w:r>
        <w:t>Sol: [root@hostname01 ~]# ls chap[0-9a-z]*</w:t>
      </w:r>
    </w:p>
    <w:p>
      <w:r>
        <w:t>ls: cannot access 'chap[0-9a-z]*': No such file or directory</w:t>
      </w:r>
    </w:p>
    <w:p>
      <w:r>
        <w:t>[root@hostname01 ~]# ls chap?</w:t>
      </w:r>
    </w:p>
    <w:p>
      <w:r>
        <w:t>ls: cannot access 'chap?': No such file or directory</w:t>
      </w:r>
    </w:p>
    <w:p>
      <w:r>
        <w:t>[root@hostname01 ~]# touch chap1 chap2 chap3 chapa chapb chapz</w:t>
      </w:r>
    </w:p>
    <w:p>
      <w:r>
        <w:t>[root@hostname01 ~]# ls chap[0-9a-z]*</w:t>
      </w:r>
    </w:p>
    <w:p>
      <w:r>
        <w:t>chap1  chap2  chap3  chapa  chapb  chapz</w:t>
      </w:r>
    </w:p>
    <w:p/>
    <w:p/>
    <w:p>
      <w:r>
        <w:t xml:space="preserve">         8.  Give   appropriate   command   to   create   a   directory   called   C_prog   under   your   home </w:t>
      </w:r>
    </w:p>
    <w:p>
      <w:r>
        <w:t xml:space="preserve">             directory. (Note: Check the directory using ls ) </w:t>
      </w:r>
    </w:p>
    <w:p>
      <w:r>
        <w:t>Soln: [root@hostname01 ~]# mkdir c_prog</w:t>
      </w:r>
    </w:p>
    <w:p>
      <w:r>
        <w:t>[root@hostname01 ~]# ls $HOME</w:t>
      </w:r>
    </w:p>
    <w:p>
      <w:r>
        <w:t>anaconda-ks.cfg  chap2  chapb   Desktop    Music     Public</w:t>
      </w:r>
    </w:p>
    <w:p>
      <w:r>
        <w:t xml:space="preserve">             chap3  chapz   Documents  Pictures  Templates</w:t>
      </w:r>
    </w:p>
    <w:p>
      <w:r>
        <w:rPr>
          <w:lang w:val="pt-BR"/>
        </w:rPr>
        <w:t>chap1            chapa  c_prog  Downloads        Videos</w:t>
      </w:r>
    </w:p>
    <w:p/>
    <w:p>
      <w:r>
        <w:t xml:space="preserve">         9.  Create the following directories under your home directory. (Note: Check using ls ) </w:t>
      </w:r>
    </w:p>
    <w:p>
      <w:r>
        <w:t xml:space="preserve">             newdir </w:t>
      </w:r>
    </w:p>
    <w:p>
      <w:r>
        <w:t xml:space="preserve">             newdirectory </w:t>
      </w:r>
    </w:p>
    <w:p>
      <w:r>
        <w:t>Sol: [root@hostname01 ~]# mkdir ~/newdir</w:t>
      </w:r>
    </w:p>
    <w:p>
      <w:r>
        <w:t>[root@hostname01 ~]# mkdir ~/newdirectory</w:t>
      </w:r>
    </w:p>
    <w:p>
      <w:r>
        <w:t>[root@hostname01 ~]# ls ~</w:t>
      </w:r>
    </w:p>
    <w:p>
      <w:r>
        <w:t>anaconda-ks.cfg  chap2  chapb   Desktop    Music         Pictures  Templates</w:t>
      </w:r>
    </w:p>
    <w:p>
      <w:r>
        <w:t>C                chap3  chapz   Documents  newdir        prog      Videos</w:t>
      </w:r>
    </w:p>
    <w:p>
      <w:r>
        <w:t>chap1            chapa  c_prog  Downloads  newdirectory  Public</w:t>
      </w:r>
    </w:p>
    <w:p/>
    <w:p/>
    <w:p>
      <w:r>
        <w:t xml:space="preserve">         10. List the names of all the files, including the contents of the sub directories under </w:t>
      </w:r>
    </w:p>
    <w:p>
      <w:r>
        <w:t xml:space="preserve">             your home directory.</w:t>
      </w:r>
    </w:p>
    <w:p>
      <w:r>
        <w:t>Soln: [root@hostname01 ~]# ls -R</w:t>
      </w:r>
    </w:p>
    <w:p>
      <w:r>
        <w:t>.:</w:t>
      </w:r>
    </w:p>
    <w:p>
      <w:r>
        <w:t>anaconda-ks.cfg  chap2  chapb   Desktop    Music         Pictures  Templates</w:t>
      </w:r>
    </w:p>
    <w:p>
      <w:r>
        <w:t>C                chap3  chapz   Documents  newdir        prog      Videos</w:t>
      </w:r>
    </w:p>
    <w:p>
      <w:r>
        <w:t>chap1            chapa  c_prog  Downloads  newdirectory  Public</w:t>
      </w:r>
    </w:p>
    <w:p>
      <w:r>
        <w:t xml:space="preserve"> </w:t>
      </w:r>
    </w:p>
    <w:p>
      <w:r>
        <w:t>./C:</w:t>
      </w:r>
    </w:p>
    <w:p>
      <w:r>
        <w:t xml:space="preserve"> </w:t>
      </w:r>
    </w:p>
    <w:p>
      <w:r>
        <w:t>./c_prog:</w:t>
      </w:r>
    </w:p>
    <w:p>
      <w:r>
        <w:t xml:space="preserve"> </w:t>
      </w:r>
    </w:p>
    <w:p>
      <w:r>
        <w:t>./Desktop:</w:t>
      </w:r>
    </w:p>
    <w:p>
      <w:r>
        <w:t xml:space="preserve"> </w:t>
      </w:r>
    </w:p>
    <w:p>
      <w:r>
        <w:t>./Documents:</w:t>
      </w:r>
    </w:p>
    <w:p>
      <w:r>
        <w:t xml:space="preserve"> </w:t>
      </w:r>
    </w:p>
    <w:p>
      <w:r>
        <w:t>./Downloads:</w:t>
      </w:r>
    </w:p>
    <w:p>
      <w:r>
        <w:t xml:space="preserve"> </w:t>
      </w:r>
    </w:p>
    <w:p>
      <w:r>
        <w:t>./Music:</w:t>
      </w:r>
    </w:p>
    <w:p>
      <w:r>
        <w:t xml:space="preserve"> </w:t>
      </w:r>
    </w:p>
    <w:p>
      <w:r>
        <w:t>./newdir:</w:t>
      </w:r>
    </w:p>
    <w:p>
      <w:r>
        <w:t xml:space="preserve"> </w:t>
      </w:r>
    </w:p>
    <w:p>
      <w:r>
        <w:t>./newdirectory:</w:t>
      </w:r>
    </w:p>
    <w:p>
      <w:r>
        <w:t xml:space="preserve"> </w:t>
      </w:r>
    </w:p>
    <w:p>
      <w:r>
        <w:t>./Pictures:</w:t>
      </w:r>
    </w:p>
    <w:p>
      <w:r>
        <w:t xml:space="preserve"> </w:t>
      </w:r>
    </w:p>
    <w:p>
      <w:r>
        <w:t>./prog:</w:t>
      </w:r>
    </w:p>
    <w:p>
      <w:r>
        <w:t xml:space="preserve"> </w:t>
      </w:r>
    </w:p>
    <w:p>
      <w:r>
        <w:t>./Public:</w:t>
      </w:r>
    </w:p>
    <w:p>
      <w:r>
        <w:t xml:space="preserve"> </w:t>
      </w:r>
    </w:p>
    <w:p>
      <w:r>
        <w:t>./Templates:</w:t>
      </w:r>
    </w:p>
    <w:p>
      <w:r>
        <w:t xml:space="preserve"> </w:t>
      </w:r>
    </w:p>
    <w:p>
      <w:r>
        <w:t>./Videos:</w:t>
      </w:r>
    </w:p>
    <w:p/>
    <w:p/>
    <w:p>
      <w:r>
        <w:t xml:space="preserve">         11. Remove the directory called newdirectory from your working directory. </w:t>
      </w:r>
    </w:p>
    <w:p>
      <w:r>
        <w:t>Soln: root@hostname01 ~]# rmdir newdirectory</w:t>
      </w:r>
    </w:p>
    <w:p>
      <w:r>
        <w:t>[root@hostname01 ~]# ls</w:t>
      </w:r>
    </w:p>
    <w:p>
      <w:r>
        <w:t>anaconda-ks.cfg  chap2  chapb   Desktop    Music     prog       Videos</w:t>
      </w:r>
    </w:p>
    <w:p>
      <w:r>
        <w:t>C                chap3  chapz   Documents  newdir    Public</w:t>
      </w:r>
    </w:p>
    <w:p>
      <w:r>
        <w:t>chap1            chapa  c_prog  Downloads  Pictures  Templates</w:t>
      </w:r>
    </w:p>
    <w:p/>
    <w:p/>
    <w:p>
      <w:r>
        <w:t xml:space="preserve">         12. Create a directory called temp under your home directory.</w:t>
      </w:r>
    </w:p>
    <w:p>
      <w:r>
        <w:t>[root@hostname01 ~]# mkdir temp</w:t>
      </w:r>
    </w:p>
    <w:p>
      <w:r>
        <w:t>[root@hostname01 ~]# ls ~</w:t>
      </w:r>
    </w:p>
    <w:p>
      <w:r>
        <w:t>anaconda-ks.cfg  chap2  chapb   Desktop    Music     prog    Templates</w:t>
      </w:r>
    </w:p>
    <w:p>
      <w:r>
        <w:t>C                chap3  chapz   Documents  newdir    Public  Videos</w:t>
      </w:r>
    </w:p>
    <w:p>
      <w:r>
        <w:t>chap1            chapa  c_prog  Downloads  Pictures  temp</w:t>
      </w:r>
    </w:p>
    <w:p/>
    <w:p>
      <w:r>
        <w:tab/>
      </w:r>
    </w:p>
    <w:p>
      <w:r>
        <w:t xml:space="preserve">         13. Remove   the   directory   called   newdir   under   your   home   directory   and   verify   the </w:t>
      </w:r>
    </w:p>
    <w:p>
      <w:r>
        <w:t xml:space="preserve">              above with the help of the directory listing command. </w:t>
      </w:r>
    </w:p>
    <w:p/>
    <w:p>
      <w:r>
        <w:t xml:space="preserve">          14. Create another directory directorynew under the temp directory. </w:t>
      </w:r>
    </w:p>
    <w:p>
      <w:r>
        <w:t>Soln: [root@hostname01 ~]# cd temp/</w:t>
      </w:r>
    </w:p>
    <w:p>
      <w:r>
        <w:t>[root@hostname01 temp]# mkdir directorynew</w:t>
      </w:r>
    </w:p>
    <w:p>
      <w:r>
        <w:t>[root@hostname01 temp]# ls</w:t>
      </w:r>
    </w:p>
    <w:p>
      <w:r>
        <w:t>directorynew</w:t>
      </w:r>
    </w:p>
    <w:p/>
    <w:p>
      <w:r>
        <w:t xml:space="preserve">          15. Change the directory to your home directory. </w:t>
      </w:r>
    </w:p>
    <w:p>
      <w:r>
        <w:t>Soln: [root@hostname01 temp]# cd ~</w:t>
      </w:r>
    </w:p>
    <w:p>
      <w:r>
        <w:t>[root@hostname01 ~]#</w:t>
      </w:r>
    </w:p>
    <w:p/>
    <w:p/>
    <w:p>
      <w:r>
        <w:t xml:space="preserve">          16. From your home directory, change the directory to directorynew using relative and </w:t>
      </w:r>
    </w:p>
    <w:p>
      <w:r>
        <w:t xml:space="preserve">              absolute path. </w:t>
      </w:r>
    </w:p>
    <w:p>
      <w:r>
        <w:t>[root@hostname01 ~]# cd temp/directorynew</w:t>
      </w:r>
    </w:p>
    <w:p>
      <w:r>
        <w:t>[root@hostname01 directorynew]#</w:t>
      </w:r>
    </w:p>
    <w:p>
      <w:r>
        <w:t>Abs:</w:t>
      </w:r>
    </w:p>
    <w:p>
      <w:r>
        <w:t>[root@hostname01 ~]# cd /root/temp/directorynew</w:t>
      </w:r>
    </w:p>
    <w:p>
      <w:r>
        <w:t>[root@hostname01 directorynew]#</w:t>
      </w:r>
    </w:p>
    <w:p/>
    <w:p>
      <w:r>
        <w:t xml:space="preserve">          17. Remove the directory called c_prog, which is in your home directory. </w:t>
      </w:r>
    </w:p>
    <w:p>
      <w:r>
        <w:t>Soln: root@hostname01 directorynew]# cd ~</w:t>
      </w:r>
    </w:p>
    <w:p>
      <w:r>
        <w:t>[root@hostname01 ~]# rmdir C_prog</w:t>
      </w:r>
    </w:p>
    <w:p>
      <w:r>
        <w:t>rmdir: failed to remove 'C_prog': No such file or directory</w:t>
      </w:r>
    </w:p>
    <w:p>
      <w:r>
        <w:t>[root@hostname01 ~]# remove c_prog</w:t>
      </w:r>
    </w:p>
    <w:p>
      <w:r>
        <w:t>bash: remove: command not found...</w:t>
      </w:r>
    </w:p>
    <w:p>
      <w:r>
        <w:t>[root@hostname01 ~]# rmdir c_prog</w:t>
      </w:r>
    </w:p>
    <w:p>
      <w:r>
        <w:t>[root@hostname01 ~]# ls ~</w:t>
      </w:r>
    </w:p>
    <w:p>
      <w:r>
        <w:t>anaconda-ks.cfg  chap2  chapb    Documents  newdir    Public     Videos</w:t>
      </w:r>
    </w:p>
    <w:p>
      <w:r>
        <w:t>C              chap3  chapz    Downloads  Pictures  temp</w:t>
      </w:r>
    </w:p>
    <w:p>
      <w:r>
        <w:t>chap1            chapa  Desktop  Music     prog     Templates</w:t>
      </w:r>
    </w:p>
    <w:p>
      <w:bookmarkStart w:id="0" w:name="_GoBack"/>
      <w:bookmarkEnd w:id="0"/>
    </w:p>
    <w:sectPr>
      <w:headerReference w:type="default" r:id="rId2"/>
      <w:footerReference w:type="default" r:id="rId3"/>
      <w:footerReference w:type="even" r:id="rId4"/>
      <w:footerReference w:type="first" r:id="rId5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14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44" cy="307827"/>
              <wp:effectExtent l="0" t="0" r="0" b="0"/>
              <wp:wrapNone/>
              <wp:docPr id="1" name="文本框 1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4" cy="307827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p>
                          <w:pPr>
                            <w:spacing w:after="0"/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00" tIns="0" rIns="0" bIns="190500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strokeweight="1.0pt" alt="C2 General" style="position:absolute;&#10;margin-left:0.0pt;&#10;margin-top:0.0pt;&#10;width:54.34999pt;&#10;height:24.238354pt;&#10;z-index:14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49" inset="7.056mm,0mm,0mm,5.292mm" o:insetmode="custom" style="layout-flow:horizontal;&#10;v-text-anchor:bottom;&#10;mso-fit-shape-to-text:t;">
                <w:txbxContent>
                  <w:p>
                    <w:pPr>
                      <w:spacing w:after="0"/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13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44" cy="307826"/>
              <wp:effectExtent l="0" t="0" r="0" b="0"/>
              <wp:wrapNone/>
              <wp:docPr id="4" name="文本框 4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4" cy="307826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5">
                      <w:txbxContent>
                        <w:p>
                          <w:pPr>
                            <w:spacing w:after="0"/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00" tIns="0" rIns="0" bIns="190500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ed="f" stroked="f" strokeweight="1.0pt" alt="C2 General" style="position:absolute;&#10;margin-left:0.0pt;&#10;margin-top:0.0pt;&#10;width:54.34999pt;&#10;height:24.23832pt;&#10;z-index:13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48" inset="7.056mm,0mm,0mm,5.292mm" o:insetmode="custom" style="layout-flow:horizontal;&#10;v-text-anchor:bottom;&#10;mso-fit-shape-to-text:t;">
                <w:txbxContent>
                  <w:p>
                    <w:pPr>
                      <w:spacing w:after="0"/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12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44" cy="307826"/>
              <wp:effectExtent l="0" t="0" r="0" b="0"/>
              <wp:wrapNone/>
              <wp:docPr id="7" name="文本框 7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4" cy="307826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8">
                      <w:txbxContent>
                        <w:p>
                          <w:pPr>
                            <w:spacing w:after="0"/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00" tIns="0" rIns="0" bIns="190500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ed="f" stroked="f" strokeweight="1.0pt" alt="C2 General" style="position:absolute;&#10;margin-left:0.0pt;&#10;margin-top:0.0pt;&#10;width:54.34999pt;&#10;height:24.23832pt;&#10;z-index:12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50" inset="7.056mm,0mm,0mm,5.292mm" o:insetmode="custom" style="layout-flow:horizontal;&#10;v-text-anchor:bottom;&#10;mso-fit-shape-to-text:t;">
                <w:txbxContent>
                  <w:p>
                    <w:pPr>
                      <w:spacing w:after="0"/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tbl>
    <w:tblPr>
      <w:jc w:val="lef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>
        <w:trHeight w:val="300"/>
      </w:trPr>
      <w:tc>
        <w:tcPr>
          <w:tcW w:w="3120" w:type="dxa"/>
        </w:tcPr>
        <w:p>
          <w:pPr>
            <w:pStyle w:val="17"/>
            <w:tabs>
              <w:tab w:val="center" w:pos="4680"/>
              <w:tab w:val="right" w:pos="9360"/>
            </w:tabs>
            <w:ind w:left="-115"/>
          </w:pPr>
        </w:p>
      </w:tc>
      <w:tc>
        <w:tcPr>
          <w:tcW w:w="3120" w:type="dxa"/>
        </w:tcPr>
        <w:p>
          <w:pPr>
            <w:pStyle w:val="17"/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3120" w:type="dxa"/>
        </w:tcPr>
        <w:p>
          <w:pPr>
            <w:pStyle w:val="17"/>
            <w:tabs>
              <w:tab w:val="center" w:pos="4680"/>
              <w:tab w:val="right" w:pos="9360"/>
            </w:tabs>
            <w:ind w:right="-115"/>
            <w:jc w:val="right"/>
          </w:pPr>
        </w:p>
      </w:tc>
    </w:tr>
  </w:tbl>
  <w:p>
    <w:pPr>
      <w:pStyle w:val="17"/>
      <w:tabs>
        <w:tab w:val="center" w:pos="4680"/>
        <w:tab w:val="right" w:pos="9360"/>
      </w:tabs>
    </w:pP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6</Pages>
  <Words>681</Words>
  <Characters>4036</Characters>
  <Lines>162</Lines>
  <Paragraphs>120</Paragraphs>
  <CharactersWithSpaces>5498</CharactersWithSpace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Devadatta Herekar</dc:creator>
  <cp:lastModifiedBy>vivo user</cp:lastModifiedBy>
  <cp:revision>2</cp:revision>
  <dcterms:created xsi:type="dcterms:W3CDTF">2025-01-28T03:18:00Z</dcterms:created>
  <dcterms:modified xsi:type="dcterms:W3CDTF">2025-01-28T03:17:15Z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lassificationContentMarkingFooterShapeIds">
    <vt:lpwstr>6ecff95f,3d283af7,25398a76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2025-01-27T17:15:51Z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f4045a76-71aa-4ebf-a835-6a8dd172d586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10, 3, 0, 2</vt:lpwstr>
  </property>
</Properties>
</file>